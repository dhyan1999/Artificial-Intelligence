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Default="00D077E9" w:rsidP="00C22AC6">
      <w:pPr>
        <w:tabs>
          <w:tab w:val="left" w:pos="6672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1056CA" wp14:editId="6CDE7E30">
            <wp:simplePos x="0" y="0"/>
            <wp:positionH relativeFrom="column">
              <wp:posOffset>-746760</wp:posOffset>
            </wp:positionH>
            <wp:positionV relativeFrom="page">
              <wp:posOffset>15240</wp:posOffset>
            </wp:positionV>
            <wp:extent cx="7760335" cy="6644597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039" cy="66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AC6">
        <w:tab/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1F2D11" wp14:editId="50109EDF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C22AC6" w:rsidP="00C22AC6">
                                  <w:pPr>
                                    <w:pStyle w:val="Title"/>
                                  </w:pPr>
                                  <w:r>
                                    <w:t xml:space="preserve">Perceptron Algorithm </w:t>
                                  </w:r>
                                  <w:r w:rsidRPr="00C22AC6">
                                    <w:rPr>
                                      <w:sz w:val="40"/>
                                      <w:szCs w:val="40"/>
                                    </w:rPr>
                                    <w:t>Task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- 2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D1F2D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D86945" w:rsidRDefault="00C22AC6" w:rsidP="00C22AC6">
                            <w:pPr>
                              <w:pStyle w:val="Title"/>
                            </w:pPr>
                            <w:r>
                              <w:t xml:space="preserve">Perceptron Algorithm </w:t>
                            </w:r>
                            <w:r w:rsidRPr="00C22AC6">
                              <w:rPr>
                                <w:sz w:val="40"/>
                                <w:szCs w:val="40"/>
                              </w:rPr>
                              <w:t>Task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- 2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ABA59C" wp14:editId="5BFD07EB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8868E7D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7F4EB3208EF24A9BA3347B88D802C352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C22AC6">
                  <w:rPr>
                    <w:rStyle w:val="SubtitleChar"/>
                    <w:b w:val="0"/>
                    <w:noProof/>
                  </w:rPr>
                  <w:t>July 31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E8BF169" wp14:editId="19B90C0F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EFECB0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FD72E5" w:rsidP="00D077E9">
            <w:sdt>
              <w:sdtPr>
                <w:id w:val="-1740469667"/>
                <w:placeholder>
                  <w:docPart w:val="886D228225DD424FBAAB6D3503F3253C"/>
                </w:placeholder>
                <w15:appearance w15:val="hidden"/>
              </w:sdtPr>
              <w:sdtEndPr/>
              <w:sdtContent>
                <w:r w:rsidR="00C22AC6">
                  <w:t>Royal Technosoft</w:t>
                </w:r>
              </w:sdtContent>
            </w:sdt>
          </w:p>
          <w:p w:rsidR="00D077E9" w:rsidRDefault="00FD72E5" w:rsidP="00D077E9">
            <w:sdt>
              <w:sdtPr>
                <w:alias w:val="Your Name"/>
                <w:tag w:val="Your Name"/>
                <w:id w:val="-180584491"/>
                <w:placeholder>
                  <w:docPart w:val="C40553EF1ADF480E92B2876667E8C2F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C22AC6">
                  <w:t>Dhyan Shah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9BEC8D" wp14:editId="2ECEB377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ED2C7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DEA34E" wp14:editId="7A2BE164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469024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0"/>
      </w:tblGrid>
      <w:tr w:rsidR="00D077E9" w:rsidTr="00DF027C">
        <w:trPr>
          <w:trHeight w:val="3546"/>
        </w:trPr>
        <w:tc>
          <w:tcPr>
            <w:tcW w:w="9999" w:type="dxa"/>
          </w:tcPr>
          <w:p w:rsidR="00F33862" w:rsidRDefault="00C22AC6" w:rsidP="00DF027C">
            <w:pPr>
              <w:pStyle w:val="Heading2"/>
              <w:rPr>
                <w:szCs w:val="36"/>
              </w:rPr>
            </w:pPr>
            <w:r w:rsidRPr="00C22AC6">
              <w:rPr>
                <w:szCs w:val="36"/>
              </w:rPr>
              <w:lastRenderedPageBreak/>
              <w:t>Aim:</w:t>
            </w:r>
            <w:r>
              <w:t xml:space="preserve"> </w:t>
            </w:r>
            <w:r w:rsidRPr="00C22AC6">
              <w:rPr>
                <w:szCs w:val="36"/>
              </w:rPr>
              <w:t>To Check the Perceptron Algorithm in My Data-Set is Linearly Separable or not</w:t>
            </w:r>
          </w:p>
          <w:sdt>
            <w:sdtPr>
              <w:id w:val="1660650702"/>
              <w:placeholder>
                <w:docPart w:val="CE791D2A50394BECA7F130D02EAB2DB4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rFonts w:eastAsiaTheme="minorEastAsia" w:cstheme="minorBidi"/>
                <w:b/>
                <w:sz w:val="28"/>
                <w:szCs w:val="22"/>
              </w:rPr>
            </w:sdtEndPr>
            <w:sdtContent>
              <w:p w:rsidR="00C22AC6" w:rsidRDefault="00C22AC6" w:rsidP="00DF027C">
                <w:pPr>
                  <w:pStyle w:val="Heading2"/>
                </w:pPr>
              </w:p>
              <w:p w:rsidR="00D077E9" w:rsidRPr="00C22AC6" w:rsidRDefault="00FD72E5" w:rsidP="00C22AC6"/>
            </w:sdtContent>
          </w:sdt>
          <w:p w:rsidR="00C22AC6" w:rsidRPr="00C22AC6" w:rsidRDefault="00C22AC6" w:rsidP="00C22AC6">
            <w:pPr>
              <w:rPr>
                <w:b w:val="0"/>
              </w:rPr>
            </w:pPr>
            <w:r>
              <w:rPr>
                <w:b w:val="0"/>
              </w:rPr>
              <w:t xml:space="preserve">            </w:t>
            </w:r>
            <w:r w:rsidRPr="00C22AC6">
              <w:rPr>
                <w:b w:val="0"/>
              </w:rPr>
              <w:t xml:space="preserve">I have made dataset of 4 inputs to check whether a person will get a Job in Google as a App Developer  </w:t>
            </w:r>
          </w:p>
          <w:p w:rsidR="00C22AC6" w:rsidRPr="00C22AC6" w:rsidRDefault="00C22AC6" w:rsidP="00C22AC6">
            <w:pPr>
              <w:rPr>
                <w:b w:val="0"/>
              </w:rPr>
            </w:pPr>
            <w:r w:rsidRPr="00C22AC6">
              <w:rPr>
                <w:b w:val="0"/>
              </w:rPr>
              <w:t xml:space="preserve">1) Has an Outstanding Profile in his/her Career </w:t>
            </w:r>
          </w:p>
          <w:p w:rsidR="00C22AC6" w:rsidRPr="00C22AC6" w:rsidRDefault="00C22AC6" w:rsidP="00C22AC6">
            <w:pPr>
              <w:rPr>
                <w:b w:val="0"/>
              </w:rPr>
            </w:pPr>
            <w:r w:rsidRPr="00C22AC6">
              <w:rPr>
                <w:b w:val="0"/>
              </w:rPr>
              <w:t>2) Launched an App on Play Store with more than 500k Downloads</w:t>
            </w:r>
          </w:p>
          <w:p w:rsidR="00C22AC6" w:rsidRPr="00C22AC6" w:rsidRDefault="00C22AC6" w:rsidP="00C22AC6">
            <w:pPr>
              <w:rPr>
                <w:b w:val="0"/>
              </w:rPr>
            </w:pPr>
            <w:r w:rsidRPr="00C22AC6">
              <w:rPr>
                <w:b w:val="0"/>
              </w:rPr>
              <w:t>3) A Hackathon Winner</w:t>
            </w:r>
          </w:p>
          <w:p w:rsidR="00DF027C" w:rsidRDefault="00C22AC6" w:rsidP="00C22AC6">
            <w:pPr>
              <w:pStyle w:val="Content"/>
            </w:pPr>
            <w:r w:rsidRPr="00C22AC6">
              <w:t>4) If we He/She has cracked Google interview</w:t>
            </w:r>
          </w:p>
          <w:p w:rsidR="00F33862" w:rsidRDefault="00F33862" w:rsidP="00C22AC6">
            <w:pPr>
              <w:pStyle w:val="Content"/>
            </w:pPr>
          </w:p>
          <w:p w:rsidR="00F33862" w:rsidRDefault="00F33862" w:rsidP="00C22AC6">
            <w:pPr>
              <w:pStyle w:val="Content"/>
            </w:pPr>
          </w:p>
          <w:p w:rsidR="00F33862" w:rsidRDefault="00F33862" w:rsidP="00C22AC6">
            <w:pPr>
              <w:pStyle w:val="Content"/>
            </w:pPr>
            <w:r>
              <w:rPr>
                <w:noProof/>
              </w:rPr>
              <w:drawing>
                <wp:inline distT="0" distB="0" distL="0" distR="0">
                  <wp:extent cx="4701947" cy="358171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atase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947" cy="35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2AC6" w:rsidRDefault="00C22AC6" w:rsidP="00C22AC6">
            <w:pPr>
              <w:pStyle w:val="Content"/>
            </w:pPr>
          </w:p>
          <w:p w:rsidR="00C22AC6" w:rsidRDefault="00C22AC6" w:rsidP="00C22AC6">
            <w:pPr>
              <w:pStyle w:val="Content"/>
            </w:pPr>
          </w:p>
          <w:p w:rsidR="00C22AC6" w:rsidRDefault="00C22AC6" w:rsidP="00C22AC6">
            <w:pPr>
              <w:pStyle w:val="Content"/>
            </w:pPr>
          </w:p>
          <w:p w:rsidR="00C22AC6" w:rsidRDefault="00C22AC6" w:rsidP="00C22AC6">
            <w:pPr>
              <w:pStyle w:val="Content"/>
            </w:pPr>
          </w:p>
          <w:p w:rsidR="00C22AC6" w:rsidRDefault="00C22AC6" w:rsidP="00C22AC6">
            <w:pPr>
              <w:pStyle w:val="Content"/>
            </w:pPr>
          </w:p>
          <w:p w:rsidR="00C22AC6" w:rsidRDefault="00F33862" w:rsidP="00C22AC6">
            <w:pPr>
              <w:pStyle w:val="Conten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Perceptron.py :</w:t>
            </w:r>
          </w:p>
          <w:p w:rsidR="00F33862" w:rsidRDefault="00F33862" w:rsidP="00C22AC6">
            <w:pPr>
              <w:pStyle w:val="Content"/>
              <w:rPr>
                <w:sz w:val="36"/>
                <w:szCs w:val="36"/>
              </w:rPr>
            </w:pPr>
          </w:p>
          <w:p w:rsidR="00C22AC6" w:rsidRDefault="00F33862" w:rsidP="00C22AC6">
            <w:pPr>
              <w:pStyle w:val="Content"/>
            </w:pPr>
            <w:r>
              <w:rPr>
                <w:noProof/>
              </w:rPr>
              <w:drawing>
                <wp:inline distT="0" distB="0" distL="0" distR="0">
                  <wp:extent cx="6416040" cy="459803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imag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040" cy="459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2AC6" w:rsidRDefault="00C22AC6" w:rsidP="00C22AC6">
            <w:pPr>
              <w:pStyle w:val="Content"/>
            </w:pPr>
          </w:p>
          <w:p w:rsidR="00C22AC6" w:rsidRDefault="00C22AC6" w:rsidP="00C22AC6">
            <w:pPr>
              <w:pStyle w:val="Content"/>
            </w:pPr>
          </w:p>
          <w:p w:rsidR="00C22AC6" w:rsidRDefault="00C22AC6" w:rsidP="00C22AC6">
            <w:pPr>
              <w:pStyle w:val="Content"/>
            </w:pPr>
          </w:p>
          <w:p w:rsidR="00C22AC6" w:rsidRDefault="00C22AC6" w:rsidP="00C22AC6">
            <w:pPr>
              <w:pStyle w:val="Content"/>
            </w:pPr>
          </w:p>
          <w:p w:rsidR="00C22AC6" w:rsidRDefault="00C22AC6" w:rsidP="00C22AC6">
            <w:pPr>
              <w:pStyle w:val="Content"/>
            </w:pPr>
          </w:p>
          <w:p w:rsidR="00C22AC6" w:rsidRDefault="00C22AC6" w:rsidP="00C22AC6">
            <w:pPr>
              <w:pStyle w:val="Content"/>
            </w:pPr>
          </w:p>
          <w:p w:rsidR="00C22AC6" w:rsidRDefault="00C22AC6" w:rsidP="00C22AC6">
            <w:pPr>
              <w:pStyle w:val="Content"/>
            </w:pPr>
          </w:p>
          <w:p w:rsidR="00C22AC6" w:rsidRDefault="00C22AC6" w:rsidP="00C22AC6">
            <w:pPr>
              <w:pStyle w:val="Content"/>
            </w:pPr>
          </w:p>
          <w:p w:rsidR="00C22AC6" w:rsidRDefault="00C22AC6" w:rsidP="00C22AC6">
            <w:pPr>
              <w:pStyle w:val="Content"/>
            </w:pPr>
          </w:p>
          <w:p w:rsidR="00C22AC6" w:rsidRDefault="00C22AC6" w:rsidP="00C22AC6">
            <w:pPr>
              <w:pStyle w:val="Content"/>
            </w:pPr>
          </w:p>
          <w:p w:rsidR="00F33862" w:rsidRDefault="00F33862" w:rsidP="00C22AC6">
            <w:pPr>
              <w:pStyle w:val="Content"/>
            </w:pPr>
          </w:p>
          <w:p w:rsidR="00F33862" w:rsidRDefault="00F33862" w:rsidP="00C22AC6">
            <w:pPr>
              <w:pStyle w:val="Content"/>
            </w:pPr>
          </w:p>
          <w:p w:rsidR="00F33862" w:rsidRDefault="00F33862" w:rsidP="00C22AC6">
            <w:pPr>
              <w:pStyle w:val="Content"/>
              <w:rPr>
                <w:sz w:val="36"/>
                <w:szCs w:val="36"/>
              </w:rPr>
            </w:pPr>
            <w:r w:rsidRPr="00F33862">
              <w:rPr>
                <w:sz w:val="36"/>
                <w:szCs w:val="36"/>
              </w:rPr>
              <w:lastRenderedPageBreak/>
              <w:t>Testing.py</w:t>
            </w:r>
          </w:p>
          <w:p w:rsidR="00F33862" w:rsidRDefault="00F33862" w:rsidP="00C22AC6">
            <w:pPr>
              <w:pStyle w:val="Content"/>
              <w:rPr>
                <w:sz w:val="36"/>
                <w:szCs w:val="36"/>
              </w:rPr>
            </w:pPr>
          </w:p>
          <w:p w:rsidR="00F33862" w:rsidRPr="00F33862" w:rsidRDefault="00F33862" w:rsidP="00C22AC6">
            <w:pPr>
              <w:pStyle w:val="Content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6758940" cy="6492240"/>
                  <wp:effectExtent l="0" t="0" r="381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Imag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8940" cy="649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3862" w:rsidRDefault="00F33862" w:rsidP="00C22AC6">
            <w:pPr>
              <w:pStyle w:val="Content"/>
            </w:pPr>
          </w:p>
          <w:p w:rsidR="00C22AC6" w:rsidRDefault="00C22AC6" w:rsidP="00C22AC6">
            <w:pPr>
              <w:pStyle w:val="Content"/>
            </w:pPr>
          </w:p>
          <w:p w:rsidR="00F33862" w:rsidRDefault="00F33862" w:rsidP="00C22AC6">
            <w:pPr>
              <w:pStyle w:val="Content"/>
            </w:pPr>
          </w:p>
          <w:p w:rsidR="00F33862" w:rsidRDefault="00F33862" w:rsidP="00C22AC6">
            <w:pPr>
              <w:pStyle w:val="Content"/>
            </w:pPr>
          </w:p>
          <w:p w:rsidR="00F33862" w:rsidRDefault="00F33862" w:rsidP="00C22AC6">
            <w:pPr>
              <w:pStyle w:val="Content"/>
            </w:pPr>
          </w:p>
          <w:p w:rsidR="00F33862" w:rsidRDefault="00F33862" w:rsidP="00F33862">
            <w:pPr>
              <w:pStyle w:val="Conten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Output: </w:t>
            </w:r>
          </w:p>
          <w:p w:rsidR="00711CB8" w:rsidRPr="00711CB8" w:rsidRDefault="00711CB8" w:rsidP="00711CB8">
            <w:pPr>
              <w:pStyle w:val="Content"/>
              <w:rPr>
                <w:b/>
                <w:color w:val="auto"/>
                <w:sz w:val="24"/>
                <w:szCs w:val="24"/>
              </w:rPr>
            </w:pPr>
            <w:r w:rsidRPr="00711CB8">
              <w:rPr>
                <w:b/>
                <w:color w:val="auto"/>
                <w:sz w:val="24"/>
                <w:szCs w:val="24"/>
              </w:rPr>
              <w:t xml:space="preserve">Threshold=2 </w:t>
            </w:r>
            <w:r w:rsidRPr="00711CB8">
              <w:rPr>
                <w:b/>
                <w:color w:val="auto"/>
                <w:sz w:val="24"/>
                <w:szCs w:val="24"/>
              </w:rPr>
              <w:t>,</w:t>
            </w:r>
            <w:r w:rsidRPr="00711CB8">
              <w:rPr>
                <w:b/>
                <w:color w:val="auto"/>
                <w:sz w:val="24"/>
                <w:szCs w:val="24"/>
              </w:rPr>
              <w:t>learning rate</w:t>
            </w:r>
            <w:r w:rsidRPr="00711CB8">
              <w:rPr>
                <w:b/>
                <w:color w:val="auto"/>
                <w:sz w:val="24"/>
                <w:szCs w:val="24"/>
              </w:rPr>
              <w:t>=0.01</w:t>
            </w:r>
          </w:p>
          <w:p w:rsidR="00711CB8" w:rsidRPr="00711CB8" w:rsidRDefault="00711CB8" w:rsidP="00711CB8">
            <w:pPr>
              <w:pStyle w:val="Content"/>
              <w:rPr>
                <w:sz w:val="36"/>
                <w:szCs w:val="36"/>
              </w:rPr>
            </w:pPr>
            <w:r w:rsidRPr="00711CB8">
              <w:rPr>
                <w:sz w:val="36"/>
                <w:szCs w:val="36"/>
              </w:rPr>
              <w:t>--------------------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Epoch number :0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weights ---&gt;  [0. 0. 0. 0. 0.]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expected output ---&gt;1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perceptron output is ---&gt; 1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---------------------------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expected output ---&gt;0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perceptron output is ---&gt; 1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---------------------------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expected output ---&gt;1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perceptron output is ---&gt; 1</w:t>
            </w:r>
          </w:p>
          <w:p w:rsid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final weights --&gt; [0.01 0.   0.01 0.02 0.02]</w:t>
            </w:r>
          </w:p>
          <w:p w:rsidR="00711CB8" w:rsidRPr="00711CB8" w:rsidRDefault="00711CB8" w:rsidP="00711CB8">
            <w:pPr>
              <w:pStyle w:val="Content"/>
              <w:rPr>
                <w:b/>
                <w:color w:val="auto"/>
                <w:sz w:val="24"/>
                <w:szCs w:val="24"/>
              </w:rPr>
            </w:pPr>
          </w:p>
          <w:p w:rsidR="00711CB8" w:rsidRPr="00711CB8" w:rsidRDefault="00711CB8" w:rsidP="00711CB8">
            <w:pPr>
              <w:pStyle w:val="Content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T</w:t>
            </w:r>
            <w:r w:rsidRPr="00711CB8">
              <w:rPr>
                <w:b/>
                <w:color w:val="auto"/>
                <w:sz w:val="24"/>
                <w:szCs w:val="24"/>
              </w:rPr>
              <w:t>hreshold=3,learning_rate=0.01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--------------------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Epoch number :0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weights ---&gt;  [0. 0. 0. 0. 0.]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--------------------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Epoch number :1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weights ---&gt;  [0.01 0.   0.01 0.02 0.02]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--------------------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Epoch number :2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weights ---&gt;  [-0.01  0.    0.01  0.01  0.02]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e</w:t>
            </w:r>
            <w:r>
              <w:rPr>
                <w:color w:val="auto"/>
                <w:sz w:val="24"/>
                <w:szCs w:val="24"/>
              </w:rPr>
              <w:t>x</w:t>
            </w:r>
            <w:r w:rsidRPr="00711CB8">
              <w:rPr>
                <w:color w:val="auto"/>
                <w:sz w:val="24"/>
                <w:szCs w:val="24"/>
              </w:rPr>
              <w:t>pected output ---&gt;1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perceptron output is ---&gt; 1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---------------------------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e</w:t>
            </w:r>
            <w:r>
              <w:rPr>
                <w:color w:val="auto"/>
                <w:sz w:val="24"/>
                <w:szCs w:val="24"/>
              </w:rPr>
              <w:t>x</w:t>
            </w:r>
            <w:r w:rsidRPr="00711CB8">
              <w:rPr>
                <w:color w:val="auto"/>
                <w:sz w:val="24"/>
                <w:szCs w:val="24"/>
              </w:rPr>
              <w:t>pected output ---&gt;0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perceptron output is ---&gt; 0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---------------------------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e</w:t>
            </w:r>
            <w:r>
              <w:rPr>
                <w:color w:val="auto"/>
                <w:sz w:val="24"/>
                <w:szCs w:val="24"/>
              </w:rPr>
              <w:t>x</w:t>
            </w:r>
            <w:r w:rsidRPr="00711CB8">
              <w:rPr>
                <w:color w:val="auto"/>
                <w:sz w:val="24"/>
                <w:szCs w:val="24"/>
              </w:rPr>
              <w:t>pected output ---&gt;1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perceptron output is ---&gt; 1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final weights --&gt; [-0.01  0.    0.01  0.01  0.02]</w:t>
            </w:r>
          </w:p>
          <w:p w:rsidR="00711CB8" w:rsidRDefault="00711CB8" w:rsidP="00F33862">
            <w:pPr>
              <w:pStyle w:val="Content"/>
              <w:rPr>
                <w:sz w:val="36"/>
                <w:szCs w:val="36"/>
              </w:rPr>
            </w:pPr>
          </w:p>
          <w:p w:rsidR="00F33862" w:rsidRPr="00711CB8" w:rsidRDefault="00711CB8" w:rsidP="00C22AC6">
            <w:pPr>
              <w:pStyle w:val="Content"/>
              <w:rPr>
                <w:b/>
                <w:color w:val="auto"/>
                <w:sz w:val="24"/>
                <w:szCs w:val="24"/>
              </w:rPr>
            </w:pPr>
            <w:r w:rsidRPr="00711CB8">
              <w:rPr>
                <w:b/>
                <w:color w:val="auto"/>
                <w:sz w:val="24"/>
                <w:szCs w:val="24"/>
              </w:rPr>
              <w:t>T</w:t>
            </w:r>
            <w:r w:rsidR="00F33862" w:rsidRPr="00711CB8">
              <w:rPr>
                <w:b/>
                <w:color w:val="auto"/>
                <w:sz w:val="24"/>
                <w:szCs w:val="24"/>
              </w:rPr>
              <w:t>hreshold=4,lear</w:t>
            </w:r>
            <w:r w:rsidRPr="00711CB8">
              <w:rPr>
                <w:b/>
                <w:color w:val="auto"/>
                <w:sz w:val="24"/>
                <w:szCs w:val="24"/>
              </w:rPr>
              <w:t>ning_rate= 0.01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lastRenderedPageBreak/>
              <w:t>--------------------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Epoch number :0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weights ---&gt;  [0. 0. 0. 0. 0.]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--------------------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Epoch number :1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weights ---&gt;  [0.01 0.   0.01 0.02 0.02]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--------------------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Epoch number :2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weights ---&gt;  [-0.01  0.    0.01  0.01  0.02]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--------------------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Epoch number :3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weights ---&gt;  [-0.01  0.    0.01  0.01  0.02]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expected output ---&gt;1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perceptron output is ---&gt; 1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---------------------------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expected output ---&gt;0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perceptron output is ---&gt; 0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---------------------------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expected output ---&gt;1</w:t>
            </w:r>
          </w:p>
          <w:p w:rsidR="00711CB8" w:rsidRP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perceptron output is ---&gt; 1</w:t>
            </w:r>
          </w:p>
          <w:p w:rsidR="00711CB8" w:rsidRDefault="00711CB8" w:rsidP="00711CB8">
            <w:pPr>
              <w:pStyle w:val="Content"/>
              <w:rPr>
                <w:color w:val="auto"/>
                <w:sz w:val="24"/>
                <w:szCs w:val="24"/>
              </w:rPr>
            </w:pPr>
            <w:r w:rsidRPr="00711CB8">
              <w:rPr>
                <w:color w:val="auto"/>
                <w:sz w:val="24"/>
                <w:szCs w:val="24"/>
              </w:rPr>
              <w:t>final weights --&gt; [-0.01  0.    0.01  0.01  0.02]</w:t>
            </w:r>
          </w:p>
          <w:p w:rsidR="00711CB8" w:rsidRDefault="00711CB8" w:rsidP="00C22AC6">
            <w:pPr>
              <w:pStyle w:val="Content"/>
            </w:pPr>
          </w:p>
          <w:p w:rsidR="00F33862" w:rsidRDefault="00F33862" w:rsidP="00C22AC6">
            <w:pPr>
              <w:pStyle w:val="Content"/>
            </w:pPr>
          </w:p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Default="00711CB8" w:rsidP="00DF027C">
            <w:pPr>
              <w:pStyle w:val="EmphasisText"/>
              <w:jc w:val="center"/>
            </w:pPr>
            <w:r>
              <w:lastRenderedPageBreak/>
              <w:t xml:space="preserve">Conclusion : Learning rate should be 0.01 and Minimum Epoch should be 2 in my data-set </w:t>
            </w:r>
          </w:p>
          <w:p w:rsidR="00711CB8" w:rsidRPr="00DF027C" w:rsidRDefault="00711CB8" w:rsidP="00DF027C">
            <w:pPr>
              <w:pStyle w:val="EmphasisText"/>
              <w:jc w:val="center"/>
            </w:pPr>
            <w:r>
              <w:t>And my data is linearly Seperable.</w:t>
            </w:r>
            <w:bookmarkStart w:id="0" w:name="_GoBack"/>
            <w:bookmarkEnd w:id="0"/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Pr="00D70D02" w:rsidRDefault="0087605E" w:rsidP="00DF027C"/>
    <w:sectPr w:rsidR="0087605E" w:rsidRPr="00D70D02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2E5" w:rsidRDefault="00FD72E5">
      <w:r>
        <w:separator/>
      </w:r>
    </w:p>
    <w:p w:rsidR="00FD72E5" w:rsidRDefault="00FD72E5"/>
  </w:endnote>
  <w:endnote w:type="continuationSeparator" w:id="0">
    <w:p w:rsidR="00FD72E5" w:rsidRDefault="00FD72E5">
      <w:r>
        <w:continuationSeparator/>
      </w:r>
    </w:p>
    <w:p w:rsidR="00FD72E5" w:rsidRDefault="00FD72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CB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2E5" w:rsidRDefault="00FD72E5">
      <w:r>
        <w:separator/>
      </w:r>
    </w:p>
    <w:p w:rsidR="00FD72E5" w:rsidRDefault="00FD72E5"/>
  </w:footnote>
  <w:footnote w:type="continuationSeparator" w:id="0">
    <w:p w:rsidR="00FD72E5" w:rsidRDefault="00FD72E5">
      <w:r>
        <w:continuationSeparator/>
      </w:r>
    </w:p>
    <w:p w:rsidR="00FD72E5" w:rsidRDefault="00FD72E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AC6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11CB8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22AC6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73159"/>
    <w:rsid w:val="00E81B40"/>
    <w:rsid w:val="00EF555B"/>
    <w:rsid w:val="00F027BB"/>
    <w:rsid w:val="00F11DCF"/>
    <w:rsid w:val="00F162EA"/>
    <w:rsid w:val="00F33862"/>
    <w:rsid w:val="00F52D27"/>
    <w:rsid w:val="00F83527"/>
    <w:rsid w:val="00FD583F"/>
    <w:rsid w:val="00FD72E5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3D74C2D4-9034-44C7-A060-57AB0103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4EB3208EF24A9BA3347B88D802C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F244A-CFA4-45E8-9AF2-8DDE8B0012B3}"/>
      </w:docPartPr>
      <w:docPartBody>
        <w:p w:rsidR="00000000" w:rsidRDefault="006D7758">
          <w:pPr>
            <w:pStyle w:val="7F4EB3208EF24A9BA3347B88D802C352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July 31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886D228225DD424FBAAB6D3503F32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0A5AE-467D-4FAF-8550-BD010A270E1E}"/>
      </w:docPartPr>
      <w:docPartBody>
        <w:p w:rsidR="00000000" w:rsidRDefault="006D7758">
          <w:pPr>
            <w:pStyle w:val="886D228225DD424FBAAB6D3503F3253C"/>
          </w:pPr>
          <w:r>
            <w:t>COMPANY NAME</w:t>
          </w:r>
        </w:p>
      </w:docPartBody>
    </w:docPart>
    <w:docPart>
      <w:docPartPr>
        <w:name w:val="C40553EF1ADF480E92B2876667E8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989A8-AF41-4E19-ACA4-C80EDE00B4D6}"/>
      </w:docPartPr>
      <w:docPartBody>
        <w:p w:rsidR="00000000" w:rsidRDefault="006D7758">
          <w:pPr>
            <w:pStyle w:val="C40553EF1ADF480E92B2876667E8C2FE"/>
          </w:pPr>
          <w:r>
            <w:t>Your Name</w:t>
          </w:r>
        </w:p>
      </w:docPartBody>
    </w:docPart>
    <w:docPart>
      <w:docPartPr>
        <w:name w:val="CE791D2A50394BECA7F130D02EAB2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0CD1C-AFAB-4F67-B64E-F675F7537D4E}"/>
      </w:docPartPr>
      <w:docPartBody>
        <w:p w:rsidR="00000000" w:rsidRDefault="006D7758">
          <w:pPr>
            <w:pStyle w:val="CE791D2A50394BECA7F130D02EAB2DB4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58"/>
    <w:rsid w:val="006D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7F4EB3208EF24A9BA3347B88D802C352">
    <w:name w:val="7F4EB3208EF24A9BA3347B88D802C352"/>
  </w:style>
  <w:style w:type="paragraph" w:customStyle="1" w:styleId="886D228225DD424FBAAB6D3503F3253C">
    <w:name w:val="886D228225DD424FBAAB6D3503F3253C"/>
  </w:style>
  <w:style w:type="paragraph" w:customStyle="1" w:styleId="C40553EF1ADF480E92B2876667E8C2FE">
    <w:name w:val="C40553EF1ADF480E92B2876667E8C2FE"/>
  </w:style>
  <w:style w:type="paragraph" w:customStyle="1" w:styleId="CE791D2A50394BECA7F130D02EAB2DB4">
    <w:name w:val="CE791D2A50394BECA7F130D02EAB2DB4"/>
  </w:style>
  <w:style w:type="paragraph" w:customStyle="1" w:styleId="4662C4474613435E888A0825E33F98F1">
    <w:name w:val="4662C4474613435E888A0825E33F98F1"/>
  </w:style>
  <w:style w:type="paragraph" w:customStyle="1" w:styleId="9AD825A3BC4F4FEA9EA2CDDCF42D2CCE">
    <w:name w:val="9AD825A3BC4F4FEA9EA2CDDCF42D2CCE"/>
  </w:style>
  <w:style w:type="paragraph" w:customStyle="1" w:styleId="5039C1C616C34125AD6765E251B1B519">
    <w:name w:val="5039C1C616C34125AD6765E251B1B519"/>
  </w:style>
  <w:style w:type="paragraph" w:customStyle="1" w:styleId="472E1933A0C64AAABD6618D02D2ACC43">
    <w:name w:val="472E1933A0C64AAABD6618D02D2ACC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Dhyan Shah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40</TotalTime>
  <Pages>7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Dhyan Amish Shah</cp:lastModifiedBy>
  <cp:revision>1</cp:revision>
  <cp:lastPrinted>2006-08-01T17:47:00Z</cp:lastPrinted>
  <dcterms:created xsi:type="dcterms:W3CDTF">2020-07-31T05:36:00Z</dcterms:created>
  <dcterms:modified xsi:type="dcterms:W3CDTF">2020-07-31T06:16:00Z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